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67164C" w14:paraId="4E6B48C6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5BA3" w14:textId="77777777" w:rsidR="0067164C" w:rsidRPr="001E7ABE" w:rsidRDefault="0067164C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BA830F8" w14:textId="77777777" w:rsidR="0067164C" w:rsidRPr="00876A58" w:rsidRDefault="0067164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F2F5498" wp14:editId="35CD4667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64C" w14:paraId="54A6BE79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9F1" w14:textId="77777777" w:rsidR="00EB0845" w:rsidRDefault="00EB0845" w:rsidP="00EB084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680345">
              <w:rPr>
                <w:rFonts w:ascii="Arial Narrow" w:hAnsi="Arial Narrow" w:cs="Tahoma"/>
                <w:sz w:val="36"/>
              </w:rPr>
              <w:t xml:space="preserve">COMP6799 </w:t>
            </w:r>
            <w:r>
              <w:rPr>
                <w:rFonts w:ascii="Arial Narrow" w:hAnsi="Arial Narrow" w:cs="Tahoma"/>
                <w:sz w:val="36"/>
              </w:rPr>
              <w:t xml:space="preserve">| </w:t>
            </w:r>
            <w:r w:rsidRPr="00680345">
              <w:rPr>
                <w:rFonts w:ascii="Arial Narrow" w:hAnsi="Arial Narrow" w:cs="Tahoma"/>
                <w:sz w:val="36"/>
              </w:rPr>
              <w:t>COMP6799001 |</w:t>
            </w:r>
            <w:r>
              <w:rPr>
                <w:rFonts w:ascii="Arial Narrow" w:hAnsi="Arial Narrow" w:cs="Tahoma"/>
                <w:sz w:val="36"/>
              </w:rPr>
              <w:t xml:space="preserve"> </w:t>
            </w:r>
            <w:r w:rsidRPr="00680345">
              <w:rPr>
                <w:rFonts w:ascii="Arial Narrow" w:hAnsi="Arial Narrow" w:cs="Tahoma"/>
                <w:sz w:val="36"/>
              </w:rPr>
              <w:t>COMP6799016</w:t>
            </w:r>
            <w:r>
              <w:rPr>
                <w:rFonts w:ascii="Arial Narrow" w:hAnsi="Arial Narrow" w:cs="Tahoma"/>
                <w:sz w:val="36"/>
              </w:rPr>
              <w:t xml:space="preserve"> | COMP6799049</w:t>
            </w:r>
          </w:p>
          <w:p w14:paraId="4AD450A9" w14:textId="77777777" w:rsidR="0067164C" w:rsidRPr="00876A58" w:rsidRDefault="00EB0845" w:rsidP="00EB084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274C4B" w14:textId="77777777" w:rsidR="0067164C" w:rsidRPr="00876A58" w:rsidRDefault="0067164C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67164C" w14:paraId="51C989D9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1102" w14:textId="77777777" w:rsidR="0067164C" w:rsidRPr="00DF718C" w:rsidRDefault="0067164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274687" w14:textId="45D713A3" w:rsidR="0067164C" w:rsidRPr="0036420F" w:rsidRDefault="00170486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E231-COMP6799-HG0</w:t>
            </w:r>
            <w:r w:rsidR="00784771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-0</w:t>
            </w:r>
            <w:r w:rsidR="009B7888"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67164C" w14:paraId="085C7CE0" w14:textId="777777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BA3DBF" w14:textId="79978A35" w:rsidR="0067164C" w:rsidRPr="00506D3C" w:rsidRDefault="0067164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B0845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DFA226" w14:textId="77777777" w:rsidR="0067164C" w:rsidRPr="001E7ABE" w:rsidRDefault="0067164C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D3AE35B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730BFC0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47B46E42" w14:textId="77777777" w:rsidR="001871A3" w:rsidRDefault="001871A3" w:rsidP="001871A3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723BAB">
        <w:rPr>
          <w:bCs/>
        </w:rPr>
        <w:t>LO2 – explain the concepts of relational algebra, DDL, DML, transaction management on database and concurrency control</w:t>
      </w:r>
    </w:p>
    <w:p w14:paraId="2C9A66B0" w14:textId="77777777" w:rsidR="001871A3" w:rsidRDefault="001871A3" w:rsidP="00333E55">
      <w:pPr>
        <w:jc w:val="both"/>
        <w:rPr>
          <w:bCs/>
        </w:rPr>
      </w:pPr>
    </w:p>
    <w:p w14:paraId="667EF68E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2FC5A1F8" w14:textId="7F2FA109" w:rsidR="007D6A16" w:rsidRDefault="00933DF0" w:rsidP="0028253A">
      <w:pPr>
        <w:pStyle w:val="ListParagraph"/>
        <w:numPr>
          <w:ilvl w:val="0"/>
          <w:numId w:val="13"/>
        </w:numPr>
        <w:spacing w:line="360" w:lineRule="auto"/>
      </w:pPr>
      <w:r>
        <w:t xml:space="preserve">Session 03 – </w:t>
      </w:r>
      <w:r w:rsidRPr="00933DF0">
        <w:t>Data Manipulation Language (DML)</w:t>
      </w:r>
    </w:p>
    <w:p w14:paraId="30398063" w14:textId="77777777" w:rsidR="00333E55" w:rsidRPr="00FF60A6" w:rsidRDefault="00333E55" w:rsidP="00333E55">
      <w:pPr>
        <w:jc w:val="both"/>
      </w:pPr>
    </w:p>
    <w:p w14:paraId="4BE36EA6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5EFDA5D4" w14:textId="1DC153E4" w:rsidR="004F069F" w:rsidRPr="004F069F" w:rsidRDefault="004F069F" w:rsidP="004F069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F069F">
        <w:rPr>
          <w:lang w:val="id-ID"/>
        </w:rPr>
        <w:t>Alter Table</w:t>
      </w:r>
    </w:p>
    <w:p w14:paraId="43CF9A7F" w14:textId="76467A6F" w:rsidR="004F069F" w:rsidRPr="004F069F" w:rsidRDefault="004F069F" w:rsidP="004F069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F069F">
        <w:rPr>
          <w:lang w:val="id-ID"/>
        </w:rPr>
        <w:t>Update Query</w:t>
      </w:r>
    </w:p>
    <w:p w14:paraId="0E66C3DF" w14:textId="43EBCCB9" w:rsidR="004F069F" w:rsidRPr="004F069F" w:rsidRDefault="004F069F" w:rsidP="004F069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F069F">
        <w:rPr>
          <w:lang w:val="id-ID"/>
        </w:rPr>
        <w:t>Delete Query</w:t>
      </w:r>
    </w:p>
    <w:p w14:paraId="496A3C72" w14:textId="77777777" w:rsidR="00571A42" w:rsidRPr="00571A42" w:rsidRDefault="004F069F" w:rsidP="004F069F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 w:rsidRPr="004F069F">
        <w:rPr>
          <w:lang w:val="id-ID"/>
        </w:rPr>
        <w:t>Transaction</w:t>
      </w:r>
    </w:p>
    <w:p w14:paraId="4A0654A8" w14:textId="0B86B213" w:rsidR="002C1B92" w:rsidRDefault="007B34E2" w:rsidP="00571A42">
      <w:p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FEA7AFC" w14:textId="77777777" w:rsidR="001C3E7D" w:rsidRDefault="001C3E7D" w:rsidP="001C3E7D">
      <w:pPr>
        <w:rPr>
          <w:lang w:val="id-ID"/>
        </w:rPr>
      </w:pPr>
      <w:r>
        <w:rPr>
          <w:b/>
        </w:rPr>
        <w:lastRenderedPageBreak/>
        <w:t>Tabel Relasional</w:t>
      </w:r>
    </w:p>
    <w:p w14:paraId="117CFA1B" w14:textId="77777777" w:rsidR="001C3E7D" w:rsidRDefault="001C3E7D" w:rsidP="001C3E7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168F6E8A" w14:textId="77777777" w:rsidR="00E144B1" w:rsidRDefault="00E144B1" w:rsidP="00E144B1">
      <w:pPr>
        <w:spacing w:line="360" w:lineRule="auto"/>
      </w:pPr>
    </w:p>
    <w:p w14:paraId="4BF598B2" w14:textId="02DE0C6D" w:rsidR="001C3E7D" w:rsidRDefault="00592405" w:rsidP="00E144B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8F65D3" wp14:editId="67421A48">
            <wp:extent cx="5760000" cy="3285887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3" t="-1374" r="-701" b="-1950"/>
                    <a:stretch/>
                  </pic:blipFill>
                  <pic:spPr bwMode="auto">
                    <a:xfrm>
                      <a:off x="0" y="0"/>
                      <a:ext cx="5760000" cy="328588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CE64" w14:textId="77777777" w:rsidR="001C3E7D" w:rsidRDefault="001C3E7D" w:rsidP="001C3E7D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35CD911E" w14:textId="77777777" w:rsidR="001C3E7D" w:rsidRDefault="001C3E7D" w:rsidP="001C3E7D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A450DF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Case </w:t>
      </w:r>
    </w:p>
    <w:p w14:paraId="3636271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</w:p>
    <w:p w14:paraId="3228EB56" w14:textId="1175CDF2" w:rsidR="005563D0" w:rsidRDefault="004F069F" w:rsidP="005563D0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B36C68">
        <w:rPr>
          <w:b/>
          <w:bCs/>
        </w:rPr>
        <w:t>Insert</w:t>
      </w:r>
      <w:r>
        <w:t xml:space="preserve"> these data into </w:t>
      </w:r>
      <w:r>
        <w:rPr>
          <w:b/>
          <w:bCs/>
        </w:rPr>
        <w:t>TransactionDetail</w:t>
      </w:r>
      <w:r>
        <w:t xml:space="preserve"> </w:t>
      </w:r>
      <w:r w:rsidRPr="0018294E">
        <w:rPr>
          <w:b/>
          <w:bCs/>
        </w:rPr>
        <w:t>table</w:t>
      </w:r>
      <w:r>
        <w:t>:</w:t>
      </w:r>
    </w:p>
    <w:tbl>
      <w:tblPr>
        <w:tblStyle w:val="TableGrid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5563D0" w14:paraId="2B26A096" w14:textId="77777777" w:rsidTr="005563D0">
        <w:trPr>
          <w:trHeight w:val="39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8B2FB83" w14:textId="28CA0E00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12F7D6" w14:textId="77F56BB8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DDD250E" w14:textId="33342959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5563D0" w14:paraId="51C1BF87" w14:textId="77777777" w:rsidTr="005563D0">
        <w:trPr>
          <w:trHeight w:val="39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F5446" w14:textId="7322FB05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TR001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0CE9B" w14:textId="2004D7CB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PR014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2ED98" w14:textId="74D74CA7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27</w:t>
            </w:r>
          </w:p>
        </w:tc>
      </w:tr>
      <w:tr w:rsidR="005563D0" w14:paraId="2D376106" w14:textId="77777777" w:rsidTr="005563D0">
        <w:trPr>
          <w:trHeight w:val="39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6A7E1" w14:textId="02A48E92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TR001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B34D10" w14:textId="7DFE19BA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PR010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A02EFC" w14:textId="182DF899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5563D0" w14:paraId="0BDA8189" w14:textId="77777777" w:rsidTr="005563D0">
        <w:trPr>
          <w:trHeight w:val="39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4554AD" w14:textId="36A6D216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TR005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E6CA2" w14:textId="38D65AED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PR005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A3906" w14:textId="126B1423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26</w:t>
            </w:r>
          </w:p>
        </w:tc>
      </w:tr>
      <w:tr w:rsidR="005563D0" w14:paraId="03B21FFA" w14:textId="77777777" w:rsidTr="005563D0">
        <w:trPr>
          <w:trHeight w:val="39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F5968" w14:textId="30F0349E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TR005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59C02" w14:textId="0A1F6A31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PR002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EDF87" w14:textId="723996A4" w:rsidR="005563D0" w:rsidRDefault="005563D0" w:rsidP="005563D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21</w:t>
            </w:r>
          </w:p>
        </w:tc>
      </w:tr>
    </w:tbl>
    <w:p w14:paraId="1A31307C" w14:textId="77777777" w:rsidR="004F069F" w:rsidRDefault="004F069F" w:rsidP="004F069F">
      <w:pPr>
        <w:jc w:val="both"/>
      </w:pPr>
    </w:p>
    <w:p w14:paraId="6C1DBEE4" w14:textId="15784AFD" w:rsidR="004F069F" w:rsidRDefault="004F069F" w:rsidP="007346D9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7346D9">
        <w:rPr>
          <w:b/>
          <w:bCs/>
        </w:rPr>
        <w:t>Insert</w:t>
      </w:r>
      <w:r>
        <w:t xml:space="preserve"> </w:t>
      </w:r>
      <w:r w:rsidR="00E303A9">
        <w:t>this</w:t>
      </w:r>
      <w:r>
        <w:t xml:space="preserve"> data into </w:t>
      </w:r>
      <w:r>
        <w:rPr>
          <w:b/>
          <w:bCs/>
        </w:rPr>
        <w:t>MsProduct</w:t>
      </w:r>
      <w:r>
        <w:t xml:space="preserve"> </w:t>
      </w:r>
      <w:r w:rsidRPr="00282D77">
        <w:rPr>
          <w:b/>
          <w:bCs/>
        </w:rPr>
        <w:t>table</w:t>
      </w:r>
      <w:r>
        <w:t>:</w:t>
      </w:r>
    </w:p>
    <w:p w14:paraId="4C31135C" w14:textId="5E0040A2" w:rsidR="004F069F" w:rsidRDefault="004F069F" w:rsidP="004F069F">
      <w:pPr>
        <w:pStyle w:val="ListParagraph"/>
        <w:spacing w:line="360" w:lineRule="auto"/>
        <w:ind w:left="450"/>
        <w:jc w:val="both"/>
      </w:pPr>
      <w:r>
        <w:t>(</w:t>
      </w:r>
      <w:r w:rsidR="00282D77">
        <w:rPr>
          <w:b/>
        </w:rPr>
        <w:t>RAND</w:t>
      </w:r>
      <w:r w:rsidR="00C074AE" w:rsidRPr="00C074AE">
        <w:rPr>
          <w:bCs/>
        </w:rPr>
        <w:t>,</w:t>
      </w:r>
      <w:r w:rsidR="00C074AE">
        <w:rPr>
          <w:b/>
        </w:rPr>
        <w:t xml:space="preserve"> ROUND</w:t>
      </w:r>
      <w:r>
        <w:t>)</w:t>
      </w:r>
    </w:p>
    <w:tbl>
      <w:tblPr>
        <w:tblStyle w:val="TableGrid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1701"/>
        <w:gridCol w:w="2835"/>
      </w:tblGrid>
      <w:tr w:rsidR="00E02E64" w14:paraId="1FFEC8C4" w14:textId="40416400" w:rsidTr="00E02E64">
        <w:trPr>
          <w:trHeight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0B81F1B" w14:textId="3E3CD2F6" w:rsidR="00E02E64" w:rsidRDefault="00E02E64" w:rsidP="00E02E64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28E15C4" w14:textId="4DEE58E3" w:rsidR="00E02E64" w:rsidRDefault="00E02E64" w:rsidP="00E02E64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E5DA91" w14:textId="3D933280" w:rsidR="00E02E64" w:rsidRDefault="00E02E64" w:rsidP="00E02E64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FA0086F" w14:textId="53053FC0" w:rsidR="00E02E64" w:rsidRDefault="00E02E64" w:rsidP="00E02E64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7A62CCB" w14:textId="0B6B8E22" w:rsidR="00E02E64" w:rsidRDefault="00E02E64" w:rsidP="00E02E64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ProductStock</w:t>
            </w:r>
          </w:p>
        </w:tc>
      </w:tr>
      <w:tr w:rsidR="00E02E64" w14:paraId="7A8CB988" w14:textId="1E44B5F7" w:rsidTr="00E02E64">
        <w:trPr>
          <w:trHeight w:val="62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8C3C0" w14:textId="64AC4398" w:rsidR="00E02E64" w:rsidRDefault="00E02E64" w:rsidP="00E02E6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PR047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A473C" w14:textId="77C63BCC" w:rsidR="00E02E64" w:rsidRDefault="00E02E64" w:rsidP="00E02E6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CT004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BA243" w14:textId="5A5C10C7" w:rsidR="00E02E64" w:rsidRDefault="00E02E64" w:rsidP="00E02E6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Wagyu Saikoro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B5586" w14:textId="18FC82F4" w:rsidR="00E02E64" w:rsidRDefault="00E02E64" w:rsidP="00E02E64">
            <w:pPr>
              <w:pStyle w:val="ListParagraph"/>
              <w:ind w:left="0"/>
              <w:jc w:val="center"/>
            </w:pPr>
            <w:r>
              <w:t>12.99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05750F" w14:textId="6FB7540B" w:rsidR="00E02E64" w:rsidRDefault="00E02E64" w:rsidP="001E1A60">
            <w:pPr>
              <w:pStyle w:val="ListParagraph"/>
              <w:spacing w:line="276" w:lineRule="auto"/>
              <w:ind w:left="0"/>
              <w:jc w:val="both"/>
            </w:pPr>
            <w:r>
              <w:t>Random decimal number between 10 and 50</w:t>
            </w:r>
            <w:r w:rsidR="002108D1">
              <w:t xml:space="preserve"> and round </w:t>
            </w:r>
            <w:r w:rsidR="001E1A60">
              <w:t>the result to 2 decimal places</w:t>
            </w:r>
            <w:r w:rsidR="007D0103">
              <w:t>.</w:t>
            </w:r>
          </w:p>
        </w:tc>
      </w:tr>
    </w:tbl>
    <w:p w14:paraId="154E0B5B" w14:textId="77777777" w:rsidR="00E02E64" w:rsidRDefault="00E02E64" w:rsidP="00E02E64">
      <w:pPr>
        <w:jc w:val="both"/>
      </w:pPr>
    </w:p>
    <w:p w14:paraId="0709B20B" w14:textId="67CFD6CD" w:rsidR="004F069F" w:rsidRDefault="004F069F" w:rsidP="007346D9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7346D9">
        <w:rPr>
          <w:b/>
          <w:bCs/>
        </w:rPr>
        <w:t>Add</w:t>
      </w:r>
      <w:r>
        <w:t xml:space="preserve"> this </w:t>
      </w:r>
      <w:r w:rsidRPr="007346D9">
        <w:rPr>
          <w:b/>
          <w:bCs/>
        </w:rPr>
        <w:t>column</w:t>
      </w:r>
      <w:r>
        <w:t xml:space="preserve"> to </w:t>
      </w:r>
      <w:r w:rsidRPr="000329BF">
        <w:rPr>
          <w:b/>
          <w:bCs/>
        </w:rPr>
        <w:t>MsCustomer</w:t>
      </w:r>
      <w:r>
        <w:t xml:space="preserve"> </w:t>
      </w:r>
      <w:r w:rsidRPr="000B6B17">
        <w:rPr>
          <w:b/>
          <w:bCs/>
        </w:rPr>
        <w:t>table</w:t>
      </w:r>
      <w:r w:rsidR="00A7680F" w:rsidRPr="00A7680F">
        <w:t>:</w:t>
      </w:r>
    </w:p>
    <w:tbl>
      <w:tblPr>
        <w:tblStyle w:val="TableGrid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1276"/>
        <w:gridCol w:w="3544"/>
      </w:tblGrid>
      <w:tr w:rsidR="007E13DD" w14:paraId="0315894D" w14:textId="77777777" w:rsidTr="00901F44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851EB4" w14:textId="33570BA2" w:rsidR="007E13DD" w:rsidRDefault="007E13DD" w:rsidP="007E13DD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DF77D97" w14:textId="420E58A5" w:rsidR="007E13DD" w:rsidRDefault="007E13DD" w:rsidP="007E13DD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A99C50C" w14:textId="282EC5B5" w:rsidR="007E13DD" w:rsidRDefault="007E13DD" w:rsidP="007E13DD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82955BC" w14:textId="76ABFC2E" w:rsidR="007E13DD" w:rsidRDefault="007E13DD" w:rsidP="007E13DD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7E13DD" w14:paraId="763052E5" w14:textId="77777777" w:rsidTr="00901F44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1072B" w14:textId="0FB28E9F" w:rsidR="007E13DD" w:rsidRDefault="007E13DD" w:rsidP="007E13D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t>CustomerPhone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CDF4F" w14:textId="79E2B08C" w:rsidR="007E13DD" w:rsidRDefault="007E13DD" w:rsidP="007E13D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CF8649" w14:textId="5EE38A03" w:rsidR="007E13DD" w:rsidRDefault="007E13DD" w:rsidP="007E13D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t>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F54EA" w14:textId="7B6AE2A8" w:rsidR="007E13DD" w:rsidRDefault="007E13DD" w:rsidP="007E13DD">
            <w:pPr>
              <w:pStyle w:val="ListParagraph"/>
              <w:ind w:left="0"/>
              <w:jc w:val="center"/>
            </w:pPr>
            <w:r>
              <w:rPr>
                <w:noProof/>
              </w:rPr>
              <w:t>Cannot be empty</w:t>
            </w:r>
            <w:r w:rsidR="00901F44">
              <w:rPr>
                <w:noProof/>
              </w:rPr>
              <w:t>.</w:t>
            </w:r>
          </w:p>
        </w:tc>
      </w:tr>
    </w:tbl>
    <w:p w14:paraId="4337A720" w14:textId="77777777" w:rsidR="00E2197A" w:rsidRPr="00E2197A" w:rsidRDefault="00E2197A" w:rsidP="00E2197A">
      <w:pPr>
        <w:jc w:val="both"/>
      </w:pPr>
    </w:p>
    <w:p w14:paraId="0B127849" w14:textId="796F4A5B" w:rsidR="004F069F" w:rsidRDefault="00DF5B50" w:rsidP="00E02E64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7346D9">
        <w:rPr>
          <w:b/>
        </w:rPr>
        <w:t>Add</w:t>
      </w:r>
      <w:r>
        <w:t xml:space="preserve"> </w:t>
      </w:r>
      <w:r w:rsidR="004F069F">
        <w:t xml:space="preserve">a </w:t>
      </w:r>
      <w:r w:rsidR="004F069F" w:rsidRPr="007346D9">
        <w:rPr>
          <w:b/>
          <w:bCs/>
        </w:rPr>
        <w:t>constraint</w:t>
      </w:r>
      <w:r>
        <w:t xml:space="preserve"> named</w:t>
      </w:r>
      <w:r w:rsidR="004F069F">
        <w:t xml:space="preserve"> “</w:t>
      </w:r>
      <w:r w:rsidR="00374394" w:rsidRPr="00374394">
        <w:rPr>
          <w:b/>
          <w:bCs/>
        </w:rPr>
        <w:t>check_phonenumber</w:t>
      </w:r>
      <w:r w:rsidR="004F069F">
        <w:t>” to check the</w:t>
      </w:r>
      <w:r w:rsidR="00941030">
        <w:t xml:space="preserve"> </w:t>
      </w:r>
      <w:r w:rsidR="00941030">
        <w:rPr>
          <w:b/>
          <w:bCs/>
        </w:rPr>
        <w:t>CustomerPhone</w:t>
      </w:r>
      <w:r w:rsidR="004F069F">
        <w:t xml:space="preserve"> must be </w:t>
      </w:r>
      <w:r w:rsidR="004F069F">
        <w:rPr>
          <w:b/>
          <w:bCs/>
        </w:rPr>
        <w:t>numeric</w:t>
      </w:r>
      <w:r w:rsidR="004F069F">
        <w:t>.</w:t>
      </w:r>
    </w:p>
    <w:p w14:paraId="4F5E8AF7" w14:textId="627B830B" w:rsidR="004F069F" w:rsidRDefault="004F069F" w:rsidP="001E6A58">
      <w:pPr>
        <w:pStyle w:val="ListParagraph"/>
        <w:spacing w:before="240" w:line="360" w:lineRule="auto"/>
        <w:ind w:left="450"/>
        <w:jc w:val="both"/>
      </w:pPr>
      <w:r>
        <w:t>(</w:t>
      </w:r>
      <w:r w:rsidR="00A17428">
        <w:rPr>
          <w:b/>
          <w:bCs/>
        </w:rPr>
        <w:t>REGEXP</w:t>
      </w:r>
      <w:r>
        <w:t>)</w:t>
      </w:r>
    </w:p>
    <w:p w14:paraId="79060BB4" w14:textId="77777777" w:rsidR="004F069F" w:rsidRDefault="004F069F" w:rsidP="004F069F">
      <w:pPr>
        <w:spacing w:after="200" w:line="276" w:lineRule="auto"/>
      </w:pPr>
      <w:r>
        <w:br w:type="page"/>
      </w:r>
    </w:p>
    <w:p w14:paraId="77FC00C2" w14:textId="455928FD" w:rsidR="004F069F" w:rsidRDefault="004F069F" w:rsidP="00E02E64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CA418F">
        <w:rPr>
          <w:b/>
          <w:bCs/>
        </w:rPr>
        <w:lastRenderedPageBreak/>
        <w:t>Delete</w:t>
      </w:r>
      <w:r>
        <w:t xml:space="preserve"> data on </w:t>
      </w:r>
      <w:r>
        <w:rPr>
          <w:b/>
        </w:rPr>
        <w:t>TransactionHeader</w:t>
      </w:r>
      <w:r>
        <w:t xml:space="preserve"> </w:t>
      </w:r>
      <w:r w:rsidRPr="003E3703">
        <w:rPr>
          <w:b/>
          <w:bCs/>
        </w:rPr>
        <w:t>table</w:t>
      </w:r>
      <w:r>
        <w:t xml:space="preserve"> for every </w:t>
      </w:r>
      <w:r w:rsidRPr="003E3703">
        <w:rPr>
          <w:b/>
          <w:bCs/>
        </w:rPr>
        <w:t>transaction</w:t>
      </w:r>
      <w:r>
        <w:t xml:space="preserve"> which </w:t>
      </w:r>
      <w:r w:rsidRPr="003E3703">
        <w:rPr>
          <w:b/>
          <w:bCs/>
        </w:rPr>
        <w:t>Trans</w:t>
      </w:r>
      <w:r w:rsidR="009A50FD" w:rsidRPr="003E3703">
        <w:rPr>
          <w:b/>
          <w:bCs/>
        </w:rPr>
        <w:t>a</w:t>
      </w:r>
      <w:r w:rsidRPr="003E3703">
        <w:rPr>
          <w:b/>
          <w:bCs/>
        </w:rPr>
        <w:t xml:space="preserve">ctionID is </w:t>
      </w:r>
      <w:r>
        <w:t>‘</w:t>
      </w:r>
      <w:r>
        <w:rPr>
          <w:b/>
          <w:bCs/>
        </w:rPr>
        <w:t>TR001</w:t>
      </w:r>
      <w:r>
        <w:t>’, ‘</w:t>
      </w:r>
      <w:r>
        <w:rPr>
          <w:b/>
          <w:bCs/>
        </w:rPr>
        <w:t>TR003</w:t>
      </w:r>
      <w:r>
        <w:t>’, or ‘</w:t>
      </w:r>
      <w:r>
        <w:rPr>
          <w:b/>
          <w:bCs/>
        </w:rPr>
        <w:t>TR005</w:t>
      </w:r>
      <w:r>
        <w:t>’.</w:t>
      </w:r>
    </w:p>
    <w:p w14:paraId="19B602CC" w14:textId="03F2FF09" w:rsidR="004F069F" w:rsidRDefault="004F069F" w:rsidP="004F069F">
      <w:pPr>
        <w:pStyle w:val="ListParagraph"/>
        <w:spacing w:line="360" w:lineRule="auto"/>
        <w:ind w:left="450"/>
        <w:jc w:val="both"/>
      </w:pPr>
      <w:r>
        <w:t>(</w:t>
      </w:r>
      <w:r w:rsidR="00BE7415">
        <w:rPr>
          <w:b/>
          <w:bCs/>
        </w:rPr>
        <w:t>IN</w:t>
      </w:r>
      <w:r>
        <w:t>)</w:t>
      </w:r>
    </w:p>
    <w:p w14:paraId="1E98AC3A" w14:textId="77777777" w:rsidR="00901961" w:rsidRDefault="00901961" w:rsidP="00901961">
      <w:pPr>
        <w:jc w:val="both"/>
      </w:pPr>
    </w:p>
    <w:p w14:paraId="76960A5F" w14:textId="55BE2958" w:rsidR="004F069F" w:rsidRDefault="004F069F" w:rsidP="004F069F">
      <w:pPr>
        <w:pStyle w:val="ListParagraph"/>
        <w:spacing w:line="360" w:lineRule="auto"/>
        <w:ind w:left="448"/>
        <w:jc w:val="both"/>
        <w:rPr>
          <w:bCs/>
        </w:rPr>
      </w:pPr>
      <w:r>
        <w:rPr>
          <w:b/>
        </w:rPr>
        <w:t>Before</w:t>
      </w:r>
      <w:r>
        <w:rPr>
          <w:bCs/>
        </w:rPr>
        <w:t>:</w:t>
      </w:r>
    </w:p>
    <w:p w14:paraId="7518DC8A" w14:textId="70D07F98" w:rsidR="004F069F" w:rsidRPr="00AB321F" w:rsidRDefault="00224F64" w:rsidP="00AB321F">
      <w:pPr>
        <w:pStyle w:val="ListParagraph"/>
        <w:spacing w:line="360" w:lineRule="auto"/>
        <w:ind w:left="448"/>
        <w:jc w:val="both"/>
        <w:rPr>
          <w:bCs/>
        </w:rPr>
      </w:pPr>
      <w:r w:rsidRPr="00224F64">
        <w:rPr>
          <w:bCs/>
        </w:rPr>
        <w:drawing>
          <wp:inline distT="0" distB="0" distL="0" distR="0" wp14:anchorId="09BBCF4D" wp14:editId="65D7CC21">
            <wp:extent cx="4334480" cy="3362794"/>
            <wp:effectExtent l="19050" t="19050" r="28575" b="285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627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1880D" w14:textId="77777777" w:rsidR="004F069F" w:rsidRDefault="004F069F" w:rsidP="00F738B6">
      <w:pPr>
        <w:jc w:val="both"/>
        <w:rPr>
          <w:b/>
        </w:rPr>
      </w:pPr>
    </w:p>
    <w:p w14:paraId="625D468B" w14:textId="32C4A66E" w:rsidR="004F069F" w:rsidRPr="000329BF" w:rsidRDefault="004F069F" w:rsidP="00A778A7">
      <w:pPr>
        <w:pStyle w:val="ListParagraph"/>
        <w:spacing w:line="360" w:lineRule="auto"/>
        <w:ind w:left="448"/>
        <w:jc w:val="both"/>
        <w:rPr>
          <w:b/>
        </w:rPr>
      </w:pPr>
      <w:r>
        <w:rPr>
          <w:b/>
        </w:rPr>
        <w:t>After</w:t>
      </w:r>
      <w:r>
        <w:t>:</w:t>
      </w:r>
    </w:p>
    <w:p w14:paraId="2F682AF3" w14:textId="2F358BA1" w:rsidR="004F069F" w:rsidRDefault="00192380" w:rsidP="004F069F">
      <w:pPr>
        <w:spacing w:line="276" w:lineRule="auto"/>
        <w:ind w:firstLine="448"/>
      </w:pPr>
      <w:r w:rsidRPr="00192380">
        <w:drawing>
          <wp:inline distT="0" distB="0" distL="0" distR="0" wp14:anchorId="343A71B0" wp14:editId="3E5B5761">
            <wp:extent cx="4344006" cy="2448267"/>
            <wp:effectExtent l="19050" t="19050" r="19050" b="285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48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C10D1" w14:textId="77777777" w:rsidR="004F069F" w:rsidRDefault="004F069F" w:rsidP="004F069F">
      <w:pPr>
        <w:spacing w:after="200" w:line="276" w:lineRule="auto"/>
      </w:pPr>
      <w:r>
        <w:br w:type="page"/>
      </w:r>
    </w:p>
    <w:p w14:paraId="1165B58D" w14:textId="7A00AF4E" w:rsidR="004F3349" w:rsidRDefault="004F069F" w:rsidP="00A34589">
      <w:pPr>
        <w:pStyle w:val="ListParagraph"/>
        <w:numPr>
          <w:ilvl w:val="0"/>
          <w:numId w:val="26"/>
        </w:numPr>
        <w:spacing w:line="360" w:lineRule="auto"/>
        <w:ind w:left="450" w:hanging="450"/>
        <w:jc w:val="both"/>
      </w:pPr>
      <w:r w:rsidRPr="00C53250">
        <w:rPr>
          <w:b/>
          <w:bCs/>
        </w:rPr>
        <w:lastRenderedPageBreak/>
        <w:t>Update</w:t>
      </w:r>
      <w:r>
        <w:t xml:space="preserve"> </w:t>
      </w:r>
      <w:r w:rsidR="00BE6F2D">
        <w:t xml:space="preserve">data on </w:t>
      </w:r>
      <w:r>
        <w:rPr>
          <w:b/>
        </w:rPr>
        <w:t>MsProduct</w:t>
      </w:r>
      <w:r>
        <w:t xml:space="preserve"> </w:t>
      </w:r>
      <w:r w:rsidRPr="00C53250">
        <w:rPr>
          <w:b/>
          <w:bCs/>
        </w:rPr>
        <w:t>table</w:t>
      </w:r>
      <w:r>
        <w:t xml:space="preserve"> by </w:t>
      </w:r>
      <w:r w:rsidRPr="00DE0AF7">
        <w:rPr>
          <w:b/>
          <w:bCs/>
        </w:rPr>
        <w:t>subtracting</w:t>
      </w:r>
      <w:r>
        <w:t xml:space="preserve"> </w:t>
      </w:r>
      <w:r>
        <w:rPr>
          <w:b/>
          <w:bCs/>
        </w:rPr>
        <w:t>ProductPrice</w:t>
      </w:r>
      <w:r>
        <w:t xml:space="preserve"> </w:t>
      </w:r>
      <w:r w:rsidRPr="00DE0AF7">
        <w:rPr>
          <w:b/>
          <w:bCs/>
        </w:rPr>
        <w:t>by 2</w:t>
      </w:r>
      <w:r>
        <w:t xml:space="preserve"> for every </w:t>
      </w:r>
      <w:r w:rsidRPr="00DE0AF7">
        <w:rPr>
          <w:b/>
          <w:bCs/>
        </w:rPr>
        <w:t>product</w:t>
      </w:r>
      <w:r>
        <w:t xml:space="preserve"> which </w:t>
      </w:r>
      <w:r w:rsidRPr="00DE0AF7">
        <w:rPr>
          <w:b/>
          <w:bCs/>
        </w:rPr>
        <w:t>price is</w:t>
      </w:r>
      <w:r>
        <w:t xml:space="preserve"> </w:t>
      </w:r>
      <w:r>
        <w:rPr>
          <w:b/>
          <w:bCs/>
        </w:rPr>
        <w:t>above</w:t>
      </w:r>
      <w:r>
        <w:t xml:space="preserve"> </w:t>
      </w:r>
      <w:r>
        <w:rPr>
          <w:b/>
          <w:bCs/>
        </w:rPr>
        <w:t>10</w:t>
      </w:r>
      <w:r>
        <w:t>.</w:t>
      </w:r>
    </w:p>
    <w:p w14:paraId="6A7D34B6" w14:textId="77777777" w:rsidR="004F3349" w:rsidRDefault="004F3349" w:rsidP="004F3349">
      <w:pPr>
        <w:jc w:val="both"/>
      </w:pPr>
    </w:p>
    <w:p w14:paraId="22A007E2" w14:textId="2343E172" w:rsidR="004F3349" w:rsidRPr="004F3349" w:rsidRDefault="004F3349" w:rsidP="004F3349">
      <w:pPr>
        <w:spacing w:line="360" w:lineRule="auto"/>
        <w:ind w:firstLine="450"/>
        <w:jc w:val="both"/>
        <w:rPr>
          <w:bCs/>
        </w:rPr>
      </w:pPr>
      <w:r w:rsidRPr="004F3349">
        <w:rPr>
          <w:b/>
        </w:rPr>
        <w:t>Before</w:t>
      </w:r>
      <w:r w:rsidRPr="004F3349">
        <w:rPr>
          <w:bCs/>
        </w:rPr>
        <w:t>:</w:t>
      </w:r>
    </w:p>
    <w:p w14:paraId="73E64F86" w14:textId="47E0E0BE" w:rsidR="004F069F" w:rsidRDefault="004F3349" w:rsidP="00A7279A">
      <w:pPr>
        <w:pStyle w:val="ListParagraph"/>
        <w:spacing w:line="360" w:lineRule="auto"/>
        <w:ind w:left="448"/>
        <w:jc w:val="both"/>
      </w:pPr>
      <w:r w:rsidRPr="004F3349">
        <w:drawing>
          <wp:inline distT="0" distB="0" distL="0" distR="0" wp14:anchorId="191AB7BC" wp14:editId="0832B686">
            <wp:extent cx="3600000" cy="3498054"/>
            <wp:effectExtent l="19050" t="19050" r="19685" b="266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80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5CA81" w14:textId="77777777" w:rsidR="004F069F" w:rsidRPr="009216C2" w:rsidRDefault="004F069F" w:rsidP="00A34589">
      <w:pPr>
        <w:jc w:val="both"/>
      </w:pPr>
    </w:p>
    <w:p w14:paraId="58B69665" w14:textId="65610D3B" w:rsidR="004F069F" w:rsidRPr="000329BF" w:rsidRDefault="004F069F" w:rsidP="004F069F">
      <w:pPr>
        <w:spacing w:after="200" w:line="276" w:lineRule="auto"/>
        <w:ind w:firstLine="450"/>
        <w:rPr>
          <w:b/>
          <w:bCs/>
        </w:rPr>
      </w:pPr>
      <w:r w:rsidRPr="000329BF">
        <w:rPr>
          <w:b/>
          <w:bCs/>
        </w:rPr>
        <w:t>After</w:t>
      </w:r>
      <w:r>
        <w:t>:</w:t>
      </w:r>
    </w:p>
    <w:p w14:paraId="6FB4913B" w14:textId="50333A78" w:rsidR="004F069F" w:rsidRDefault="008B2326" w:rsidP="00A7279A">
      <w:pPr>
        <w:pStyle w:val="ListParagraph"/>
        <w:spacing w:line="360" w:lineRule="auto"/>
        <w:ind w:left="448"/>
        <w:jc w:val="both"/>
      </w:pPr>
      <w:r w:rsidRPr="008B2326">
        <w:drawing>
          <wp:inline distT="0" distB="0" distL="0" distR="0" wp14:anchorId="5856F525" wp14:editId="0948F2C8">
            <wp:extent cx="3600000" cy="3498233"/>
            <wp:effectExtent l="19050" t="19050" r="19685" b="2603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82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BADA4" w14:textId="77777777" w:rsidR="004F069F" w:rsidRDefault="004F069F" w:rsidP="00E02E64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BE6F2D">
        <w:rPr>
          <w:b/>
          <w:bCs/>
        </w:rPr>
        <w:lastRenderedPageBreak/>
        <w:t>Update</w:t>
      </w:r>
      <w:r>
        <w:t xml:space="preserve"> data on </w:t>
      </w:r>
      <w:r>
        <w:rPr>
          <w:b/>
          <w:bCs/>
        </w:rPr>
        <w:t xml:space="preserve">MsCustomer </w:t>
      </w:r>
      <w:r w:rsidRPr="00EB39DC">
        <w:rPr>
          <w:b/>
          <w:bCs/>
        </w:rPr>
        <w:t>table</w:t>
      </w:r>
      <w:r>
        <w:t xml:space="preserve"> by </w:t>
      </w:r>
      <w:r w:rsidRPr="00EB39DC">
        <w:rPr>
          <w:b/>
          <w:bCs/>
        </w:rPr>
        <w:t>adding</w:t>
      </w:r>
      <w:r>
        <w:t xml:space="preserve"> ‘</w:t>
      </w:r>
      <w:r>
        <w:rPr>
          <w:b/>
          <w:bCs/>
        </w:rPr>
        <w:t>Mrs.</w:t>
      </w:r>
      <w:r>
        <w:t xml:space="preserve">’ to customer name and </w:t>
      </w:r>
      <w:r w:rsidRPr="00EB39DC">
        <w:rPr>
          <w:b/>
          <w:bCs/>
        </w:rPr>
        <w:t>adding</w:t>
      </w:r>
      <w:r>
        <w:t xml:space="preserve"> ‘</w:t>
      </w:r>
      <w:r>
        <w:rPr>
          <w:b/>
          <w:bCs/>
        </w:rPr>
        <w:t>lady</w:t>
      </w:r>
      <w:r>
        <w:t xml:space="preserve">’ to </w:t>
      </w:r>
      <w:r w:rsidRPr="004F03B0">
        <w:t>customer</w:t>
      </w:r>
      <w:r>
        <w:t xml:space="preserve"> email before the ‘</w:t>
      </w:r>
      <w:r w:rsidRPr="009E76B5">
        <w:rPr>
          <w:b/>
          <w:bCs/>
        </w:rPr>
        <w:t>@</w:t>
      </w:r>
      <w:r>
        <w:t xml:space="preserve">’ character for every </w:t>
      </w:r>
      <w:r>
        <w:rPr>
          <w:b/>
          <w:bCs/>
        </w:rPr>
        <w:t xml:space="preserve">female </w:t>
      </w:r>
      <w:r>
        <w:t xml:space="preserve">customer which </w:t>
      </w:r>
      <w:r w:rsidRPr="00CA5987">
        <w:rPr>
          <w:b/>
          <w:bCs/>
        </w:rPr>
        <w:t>age</w:t>
      </w:r>
      <w:r>
        <w:t xml:space="preserve"> is </w:t>
      </w:r>
      <w:r w:rsidRPr="00CA5987">
        <w:rPr>
          <w:b/>
          <w:bCs/>
        </w:rPr>
        <w:t>over 20</w:t>
      </w:r>
      <w:r>
        <w:t>.</w:t>
      </w:r>
    </w:p>
    <w:p w14:paraId="0BA1424D" w14:textId="19591EF8" w:rsidR="004F069F" w:rsidRDefault="004F069F" w:rsidP="00EF0EC0">
      <w:pPr>
        <w:pStyle w:val="ListParagraph"/>
        <w:spacing w:before="240" w:line="360" w:lineRule="auto"/>
        <w:ind w:left="360" w:firstLine="90"/>
        <w:jc w:val="both"/>
      </w:pPr>
      <w:r>
        <w:t>(</w:t>
      </w:r>
      <w:r w:rsidR="00435664">
        <w:rPr>
          <w:b/>
          <w:bCs/>
        </w:rPr>
        <w:t>CONCAT</w:t>
      </w:r>
      <w:r>
        <w:t xml:space="preserve">, </w:t>
      </w:r>
      <w:r w:rsidR="00435664">
        <w:rPr>
          <w:b/>
          <w:bCs/>
        </w:rPr>
        <w:t>INSERT</w:t>
      </w:r>
      <w:r w:rsidRPr="00CA5987">
        <w:t>,</w:t>
      </w:r>
      <w:r>
        <w:t xml:space="preserve"> </w:t>
      </w:r>
      <w:r w:rsidR="00435664">
        <w:rPr>
          <w:b/>
          <w:bCs/>
        </w:rPr>
        <w:t>LOCATE</w:t>
      </w:r>
      <w:r>
        <w:t xml:space="preserve">, </w:t>
      </w:r>
      <w:r w:rsidR="00435664">
        <w:rPr>
          <w:b/>
          <w:bCs/>
        </w:rPr>
        <w:t>TIMESTAMPDIFF</w:t>
      </w:r>
      <w:r w:rsidR="00435664">
        <w:t xml:space="preserve">, </w:t>
      </w:r>
      <w:r w:rsidR="00435664">
        <w:rPr>
          <w:b/>
          <w:bCs/>
        </w:rPr>
        <w:t>CURDATE</w:t>
      </w:r>
      <w:r>
        <w:t>)</w:t>
      </w:r>
    </w:p>
    <w:p w14:paraId="44792FA8" w14:textId="77777777" w:rsidR="004F069F" w:rsidRPr="009216C2" w:rsidRDefault="004F069F" w:rsidP="005D5BEE">
      <w:pPr>
        <w:jc w:val="both"/>
      </w:pPr>
    </w:p>
    <w:p w14:paraId="782615E5" w14:textId="795AD7DA" w:rsidR="004F069F" w:rsidRDefault="004F069F" w:rsidP="00A7279A">
      <w:pPr>
        <w:spacing w:line="360" w:lineRule="auto"/>
        <w:ind w:firstLine="450"/>
        <w:jc w:val="both"/>
      </w:pPr>
      <w:r w:rsidRPr="00A7279A">
        <w:rPr>
          <w:b/>
        </w:rPr>
        <w:t>Before</w:t>
      </w:r>
      <w:r>
        <w:t>:</w:t>
      </w:r>
    </w:p>
    <w:p w14:paraId="6822F889" w14:textId="100C65E4" w:rsidR="004F069F" w:rsidRDefault="005D5BEE" w:rsidP="00A7279A">
      <w:pPr>
        <w:pStyle w:val="ListParagraph"/>
        <w:spacing w:line="360" w:lineRule="auto"/>
        <w:ind w:left="448"/>
        <w:jc w:val="both"/>
      </w:pPr>
      <w:r w:rsidRPr="005D5BEE">
        <w:drawing>
          <wp:inline distT="0" distB="0" distL="0" distR="0" wp14:anchorId="46ADA808" wp14:editId="294ED794">
            <wp:extent cx="5759450" cy="2853547"/>
            <wp:effectExtent l="19050" t="19050" r="12700" b="23495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 rotWithShape="1">
                    <a:blip r:embed="rId14"/>
                    <a:srcRect b="18392"/>
                    <a:stretch/>
                  </pic:blipFill>
                  <pic:spPr bwMode="auto">
                    <a:xfrm>
                      <a:off x="0" y="0"/>
                      <a:ext cx="5760000" cy="285382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93D6" w14:textId="77777777" w:rsidR="004F069F" w:rsidRPr="009216C2" w:rsidRDefault="004F069F" w:rsidP="009216C2">
      <w:pPr>
        <w:jc w:val="both"/>
      </w:pPr>
    </w:p>
    <w:p w14:paraId="0B253A15" w14:textId="4F1AC1DC" w:rsidR="004F069F" w:rsidRPr="000329BF" w:rsidRDefault="004F069F" w:rsidP="00A7279A">
      <w:pPr>
        <w:spacing w:line="360" w:lineRule="auto"/>
        <w:ind w:firstLine="450"/>
        <w:jc w:val="both"/>
        <w:rPr>
          <w:b/>
          <w:bCs/>
        </w:rPr>
      </w:pPr>
      <w:r w:rsidRPr="00A7279A">
        <w:rPr>
          <w:b/>
        </w:rPr>
        <w:t>After</w:t>
      </w:r>
      <w:r>
        <w:t>:</w:t>
      </w:r>
    </w:p>
    <w:p w14:paraId="2E31FA17" w14:textId="7D08D57B" w:rsidR="004F069F" w:rsidRPr="00CA5987" w:rsidRDefault="00A7279A" w:rsidP="00A7279A">
      <w:pPr>
        <w:pStyle w:val="ListParagraph"/>
        <w:spacing w:line="360" w:lineRule="auto"/>
        <w:ind w:left="448"/>
        <w:jc w:val="both"/>
      </w:pPr>
      <w:r w:rsidRPr="00A7279A">
        <w:drawing>
          <wp:inline distT="0" distB="0" distL="0" distR="0" wp14:anchorId="56F2D8BA" wp14:editId="064A8A44">
            <wp:extent cx="5759450" cy="2863970"/>
            <wp:effectExtent l="19050" t="19050" r="12700" b="1270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 rotWithShape="1">
                    <a:blip r:embed="rId15"/>
                    <a:srcRect b="19038"/>
                    <a:stretch/>
                  </pic:blipFill>
                  <pic:spPr bwMode="auto">
                    <a:xfrm>
                      <a:off x="0" y="0"/>
                      <a:ext cx="5760000" cy="28642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58512" w14:textId="1C57F654" w:rsidR="008B6B54" w:rsidRDefault="008B6B54">
      <w:pPr>
        <w:spacing w:after="200" w:line="276" w:lineRule="auto"/>
      </w:pPr>
      <w:r>
        <w:br w:type="page"/>
      </w:r>
    </w:p>
    <w:p w14:paraId="7591A5D1" w14:textId="23B655DA" w:rsidR="008B6B54" w:rsidRDefault="008B6B54" w:rsidP="00E02E64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 w:rsidRPr="00A7279A">
        <w:lastRenderedPageBreak/>
        <w:t>Display</w:t>
      </w:r>
      <w:r>
        <w:t xml:space="preserve"> </w:t>
      </w:r>
      <w:r>
        <w:rPr>
          <w:b/>
          <w:bCs/>
        </w:rPr>
        <w:t>ProductID</w:t>
      </w:r>
      <w:r>
        <w:t xml:space="preserve">, </w:t>
      </w:r>
      <w:r>
        <w:rPr>
          <w:b/>
          <w:bCs/>
        </w:rPr>
        <w:t>ProductName</w:t>
      </w:r>
      <w:r>
        <w:t xml:space="preserve">, </w:t>
      </w:r>
      <w:r>
        <w:rPr>
          <w:b/>
          <w:bCs/>
        </w:rPr>
        <w:t xml:space="preserve">ProductPrice </w:t>
      </w:r>
      <w:r>
        <w:t xml:space="preserve">(obtained by </w:t>
      </w:r>
      <w:r w:rsidRPr="00A7279A">
        <w:rPr>
          <w:b/>
          <w:bCs/>
        </w:rPr>
        <w:t>adding</w:t>
      </w:r>
      <w:r>
        <w:t xml:space="preserve"> ‘</w:t>
      </w:r>
      <w:r>
        <w:rPr>
          <w:b/>
          <w:bCs/>
        </w:rPr>
        <w:t>$</w:t>
      </w:r>
      <w:r>
        <w:t xml:space="preserve">’ in front of the </w:t>
      </w:r>
      <w:r w:rsidR="00636C89">
        <w:rPr>
          <w:b/>
          <w:bCs/>
        </w:rPr>
        <w:t>P</w:t>
      </w:r>
      <w:r w:rsidRPr="008B6B54">
        <w:rPr>
          <w:b/>
          <w:bCs/>
        </w:rPr>
        <w:t>roduct</w:t>
      </w:r>
      <w:r w:rsidR="00636C89">
        <w:rPr>
          <w:b/>
          <w:bCs/>
        </w:rPr>
        <w:t>P</w:t>
      </w:r>
      <w:r w:rsidRPr="008B6B54">
        <w:rPr>
          <w:b/>
          <w:bCs/>
        </w:rPr>
        <w:t>rice</w:t>
      </w:r>
      <w:r>
        <w:t xml:space="preserve">), and </w:t>
      </w:r>
      <w:r>
        <w:rPr>
          <w:b/>
          <w:bCs/>
        </w:rPr>
        <w:t xml:space="preserve">CategoryName </w:t>
      </w:r>
      <w:r>
        <w:t xml:space="preserve">for every </w:t>
      </w:r>
      <w:r w:rsidRPr="00006072">
        <w:rPr>
          <w:b/>
          <w:bCs/>
        </w:rPr>
        <w:t>product</w:t>
      </w:r>
      <w:r>
        <w:t xml:space="preserve"> which </w:t>
      </w:r>
      <w:r w:rsidRPr="00006072">
        <w:rPr>
          <w:b/>
          <w:bCs/>
        </w:rPr>
        <w:t>category is</w:t>
      </w:r>
      <w:r>
        <w:t xml:space="preserve"> “</w:t>
      </w:r>
      <w:r>
        <w:rPr>
          <w:b/>
          <w:bCs/>
        </w:rPr>
        <w:t>Dairy</w:t>
      </w:r>
      <w:r>
        <w:t xml:space="preserve">” </w:t>
      </w:r>
      <w:r w:rsidRPr="00006072">
        <w:rPr>
          <w:b/>
          <w:bCs/>
        </w:rPr>
        <w:t>or</w:t>
      </w:r>
      <w:r>
        <w:t xml:space="preserve"> “</w:t>
      </w:r>
      <w:r>
        <w:rPr>
          <w:b/>
          <w:bCs/>
        </w:rPr>
        <w:t>Meat</w:t>
      </w:r>
      <w:r>
        <w:t>”.</w:t>
      </w:r>
    </w:p>
    <w:p w14:paraId="25729D8A" w14:textId="1E42AB97" w:rsidR="008B6B54" w:rsidRDefault="008B6B54" w:rsidP="008B6B54">
      <w:pPr>
        <w:pStyle w:val="ListParagraph"/>
        <w:spacing w:line="360" w:lineRule="auto"/>
        <w:ind w:left="450"/>
        <w:jc w:val="both"/>
      </w:pPr>
      <w:r>
        <w:t>(</w:t>
      </w:r>
      <w:r w:rsidR="006E727B" w:rsidRPr="006E727B">
        <w:rPr>
          <w:b/>
          <w:bCs/>
        </w:rPr>
        <w:t>CONCAT</w:t>
      </w:r>
      <w:r w:rsidR="006E727B">
        <w:t xml:space="preserve">, </w:t>
      </w:r>
      <w:r w:rsidR="00FF3B0D">
        <w:rPr>
          <w:b/>
          <w:bCs/>
        </w:rPr>
        <w:t>JOIN</w:t>
      </w:r>
      <w:r>
        <w:t>)</w:t>
      </w:r>
    </w:p>
    <w:p w14:paraId="070E2F4E" w14:textId="5CA6E961" w:rsidR="008B6B54" w:rsidRDefault="008B6B54" w:rsidP="008B6B54">
      <w:pPr>
        <w:pStyle w:val="ListParagraph"/>
        <w:spacing w:line="360" w:lineRule="auto"/>
        <w:ind w:left="450"/>
        <w:jc w:val="both"/>
      </w:pPr>
      <w:r w:rsidRPr="008B6B54">
        <w:rPr>
          <w:noProof/>
        </w:rPr>
        <w:drawing>
          <wp:inline distT="0" distB="0" distL="0" distR="0" wp14:anchorId="6D8A9EEE" wp14:editId="60D2B47E">
            <wp:extent cx="4320000" cy="4597019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97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42168" w14:textId="58924D39" w:rsidR="008B6B54" w:rsidRDefault="008B6B54" w:rsidP="0005634F">
      <w:pPr>
        <w:jc w:val="both"/>
      </w:pPr>
    </w:p>
    <w:p w14:paraId="7FA9779E" w14:textId="6B51FE6E" w:rsidR="008B6B54" w:rsidRPr="000300D3" w:rsidRDefault="000300D3" w:rsidP="00E02E64">
      <w:pPr>
        <w:pStyle w:val="ListParagraph"/>
        <w:numPr>
          <w:ilvl w:val="0"/>
          <w:numId w:val="26"/>
        </w:numPr>
        <w:spacing w:after="200" w:line="360" w:lineRule="auto"/>
        <w:ind w:left="450" w:hanging="450"/>
        <w:jc w:val="both"/>
      </w:pPr>
      <w:r>
        <w:t xml:space="preserve">Display </w:t>
      </w:r>
      <w:r>
        <w:rPr>
          <w:b/>
          <w:bCs/>
        </w:rPr>
        <w:t xml:space="preserve">EmployeeName </w:t>
      </w:r>
      <w:r>
        <w:t xml:space="preserve">and </w:t>
      </w:r>
      <w:r>
        <w:rPr>
          <w:b/>
          <w:bCs/>
        </w:rPr>
        <w:t xml:space="preserve">EmployeeAddress </w:t>
      </w:r>
      <w:r>
        <w:t xml:space="preserve">for every </w:t>
      </w:r>
      <w:r w:rsidRPr="00690BBB">
        <w:rPr>
          <w:b/>
          <w:bCs/>
        </w:rPr>
        <w:t>employee</w:t>
      </w:r>
      <w:r>
        <w:t xml:space="preserve"> who ever handled a transaction with a </w:t>
      </w:r>
      <w:r w:rsidRPr="000300D3">
        <w:rPr>
          <w:b/>
          <w:bCs/>
        </w:rPr>
        <w:t>female</w:t>
      </w:r>
      <w:r>
        <w:t xml:space="preserve"> </w:t>
      </w:r>
      <w:r w:rsidRPr="00690BBB">
        <w:rPr>
          <w:b/>
          <w:bCs/>
        </w:rPr>
        <w:t>customer</w:t>
      </w:r>
      <w:r>
        <w:t xml:space="preserve"> in </w:t>
      </w:r>
      <w:r>
        <w:rPr>
          <w:b/>
          <w:bCs/>
        </w:rPr>
        <w:t>December.</w:t>
      </w:r>
    </w:p>
    <w:p w14:paraId="439AA398" w14:textId="0CE2F2FD" w:rsidR="000300D3" w:rsidRPr="000300D3" w:rsidRDefault="000300D3" w:rsidP="000300D3">
      <w:pPr>
        <w:pStyle w:val="ListParagraph"/>
        <w:spacing w:line="360" w:lineRule="auto"/>
        <w:ind w:left="450"/>
        <w:jc w:val="both"/>
      </w:pPr>
      <w:r w:rsidRPr="000300D3">
        <w:t>(</w:t>
      </w:r>
      <w:r w:rsidR="000C4A80">
        <w:rPr>
          <w:b/>
          <w:bCs/>
        </w:rPr>
        <w:t>DISTINCT</w:t>
      </w:r>
      <w:r>
        <w:t xml:space="preserve">, </w:t>
      </w:r>
      <w:r w:rsidR="000C4A80">
        <w:rPr>
          <w:b/>
          <w:bCs/>
        </w:rPr>
        <w:t>MONTH</w:t>
      </w:r>
      <w:r w:rsidRPr="000300D3">
        <w:t>)</w:t>
      </w:r>
    </w:p>
    <w:p w14:paraId="0F906AA9" w14:textId="1693BBEB" w:rsidR="000300D3" w:rsidRPr="008B6B54" w:rsidRDefault="000300D3" w:rsidP="000300D3">
      <w:pPr>
        <w:pStyle w:val="ListParagraph"/>
        <w:spacing w:line="360" w:lineRule="auto"/>
        <w:ind w:left="450"/>
        <w:jc w:val="both"/>
      </w:pPr>
      <w:r w:rsidRPr="000300D3">
        <w:rPr>
          <w:noProof/>
        </w:rPr>
        <w:drawing>
          <wp:inline distT="0" distB="0" distL="0" distR="0" wp14:anchorId="3C9CE4A3" wp14:editId="64CD207F">
            <wp:extent cx="2520000" cy="873278"/>
            <wp:effectExtent l="19050" t="19050" r="13970" b="222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b="1764"/>
                    <a:stretch/>
                  </pic:blipFill>
                  <pic:spPr bwMode="auto">
                    <a:xfrm>
                      <a:off x="0" y="0"/>
                      <a:ext cx="2520000" cy="8732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0D3" w:rsidRPr="008B6B54" w:rsidSect="00204D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ADBD" w14:textId="77777777" w:rsidR="00C36605" w:rsidRDefault="00C36605">
      <w:r>
        <w:separator/>
      </w:r>
    </w:p>
  </w:endnote>
  <w:endnote w:type="continuationSeparator" w:id="0">
    <w:p w14:paraId="6487BB71" w14:textId="77777777" w:rsidR="00C36605" w:rsidRDefault="00C36605">
      <w:r>
        <w:continuationSeparator/>
      </w:r>
    </w:p>
  </w:endnote>
  <w:endnote w:type="continuationNotice" w:id="1">
    <w:p w14:paraId="0EBAF92B" w14:textId="77777777" w:rsidR="00C36605" w:rsidRDefault="00C36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D89B" w14:textId="77777777" w:rsidR="00802B9C" w:rsidRDefault="00802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1CA45" w14:textId="77777777" w:rsidR="00802B9C" w:rsidRDefault="00802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78D7" w14:textId="77777777" w:rsidR="00802B9C" w:rsidRDefault="00802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D89C" w14:textId="77777777" w:rsidR="00C36605" w:rsidRDefault="00C36605">
      <w:r>
        <w:separator/>
      </w:r>
    </w:p>
  </w:footnote>
  <w:footnote w:type="continuationSeparator" w:id="0">
    <w:p w14:paraId="33402464" w14:textId="77777777" w:rsidR="00C36605" w:rsidRDefault="00C36605">
      <w:r>
        <w:continuationSeparator/>
      </w:r>
    </w:p>
  </w:footnote>
  <w:footnote w:type="continuationNotice" w:id="1">
    <w:p w14:paraId="0A4BC0A4" w14:textId="77777777" w:rsidR="00C36605" w:rsidRDefault="00C366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E841" w14:textId="77777777" w:rsidR="00802B9C" w:rsidRDefault="00802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AE7F29" w14:paraId="0A0F446A" w14:textId="77777777">
      <w:tc>
        <w:tcPr>
          <w:tcW w:w="5220" w:type="dxa"/>
          <w:hideMark/>
        </w:tcPr>
        <w:p w14:paraId="56C01731" w14:textId="064BB03A" w:rsidR="00AE7F29" w:rsidRDefault="00802B9C" w:rsidP="00AE7F29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  <w:hideMark/>
        </w:tcPr>
        <w:p w14:paraId="22469D5A" w14:textId="77777777" w:rsidR="00AE7F29" w:rsidRDefault="00AE7F29" w:rsidP="00AE7F29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06C04B43" w14:textId="77777777" w:rsidR="00AE7F29" w:rsidRDefault="00AE7F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099A" w14:textId="77777777" w:rsidR="00802B9C" w:rsidRDefault="00802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06E1"/>
    <w:multiLevelType w:val="hybridMultilevel"/>
    <w:tmpl w:val="79B0F3BA"/>
    <w:lvl w:ilvl="0" w:tplc="5E2E61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59284502">
    <w:abstractNumId w:val="1"/>
  </w:num>
  <w:num w:numId="2" w16cid:durableId="271521640">
    <w:abstractNumId w:val="9"/>
  </w:num>
  <w:num w:numId="3" w16cid:durableId="1774740273">
    <w:abstractNumId w:val="16"/>
  </w:num>
  <w:num w:numId="4" w16cid:durableId="1380863267">
    <w:abstractNumId w:val="10"/>
  </w:num>
  <w:num w:numId="5" w16cid:durableId="198055066">
    <w:abstractNumId w:val="19"/>
  </w:num>
  <w:num w:numId="6" w16cid:durableId="1815949610">
    <w:abstractNumId w:val="15"/>
  </w:num>
  <w:num w:numId="7" w16cid:durableId="208959421">
    <w:abstractNumId w:val="20"/>
  </w:num>
  <w:num w:numId="8" w16cid:durableId="930242921">
    <w:abstractNumId w:val="0"/>
  </w:num>
  <w:num w:numId="9" w16cid:durableId="1435976353">
    <w:abstractNumId w:val="4"/>
  </w:num>
  <w:num w:numId="10" w16cid:durableId="7222874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7448977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848846">
    <w:abstractNumId w:val="14"/>
  </w:num>
  <w:num w:numId="13" w16cid:durableId="825126038">
    <w:abstractNumId w:val="12"/>
  </w:num>
  <w:num w:numId="14" w16cid:durableId="1713339942">
    <w:abstractNumId w:val="3"/>
  </w:num>
  <w:num w:numId="15" w16cid:durableId="358972637">
    <w:abstractNumId w:val="23"/>
  </w:num>
  <w:num w:numId="16" w16cid:durableId="1264412203">
    <w:abstractNumId w:val="8"/>
  </w:num>
  <w:num w:numId="17" w16cid:durableId="1055080081">
    <w:abstractNumId w:val="18"/>
  </w:num>
  <w:num w:numId="18" w16cid:durableId="424616487">
    <w:abstractNumId w:val="11"/>
  </w:num>
  <w:num w:numId="19" w16cid:durableId="492141433">
    <w:abstractNumId w:val="17"/>
  </w:num>
  <w:num w:numId="20" w16cid:durableId="889998489">
    <w:abstractNumId w:val="13"/>
  </w:num>
  <w:num w:numId="21" w16cid:durableId="2082288398">
    <w:abstractNumId w:val="24"/>
  </w:num>
  <w:num w:numId="22" w16cid:durableId="1106654329">
    <w:abstractNumId w:val="6"/>
  </w:num>
  <w:num w:numId="23" w16cid:durableId="1687294176">
    <w:abstractNumId w:val="7"/>
  </w:num>
  <w:num w:numId="24" w16cid:durableId="520707714">
    <w:abstractNumId w:val="22"/>
  </w:num>
  <w:num w:numId="25" w16cid:durableId="8382341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7605694">
    <w:abstractNumId w:val="5"/>
  </w:num>
  <w:num w:numId="27" w16cid:durableId="2668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06072"/>
    <w:rsid w:val="00010A54"/>
    <w:rsid w:val="000163AF"/>
    <w:rsid w:val="00020F10"/>
    <w:rsid w:val="000300D3"/>
    <w:rsid w:val="00036A37"/>
    <w:rsid w:val="00037C87"/>
    <w:rsid w:val="00045694"/>
    <w:rsid w:val="00051154"/>
    <w:rsid w:val="00053958"/>
    <w:rsid w:val="00056131"/>
    <w:rsid w:val="0005634F"/>
    <w:rsid w:val="00072DE7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2A2"/>
    <w:rsid w:val="000B69D0"/>
    <w:rsid w:val="000B6B17"/>
    <w:rsid w:val="000C3015"/>
    <w:rsid w:val="000C316D"/>
    <w:rsid w:val="000C4A80"/>
    <w:rsid w:val="000D7188"/>
    <w:rsid w:val="000E2C35"/>
    <w:rsid w:val="000E555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698F"/>
    <w:rsid w:val="0016268A"/>
    <w:rsid w:val="00165B67"/>
    <w:rsid w:val="00170486"/>
    <w:rsid w:val="001736DE"/>
    <w:rsid w:val="0018153A"/>
    <w:rsid w:val="0018294E"/>
    <w:rsid w:val="00183F26"/>
    <w:rsid w:val="001859BC"/>
    <w:rsid w:val="001871A3"/>
    <w:rsid w:val="00192380"/>
    <w:rsid w:val="001955A6"/>
    <w:rsid w:val="001957EE"/>
    <w:rsid w:val="001A300E"/>
    <w:rsid w:val="001A7D45"/>
    <w:rsid w:val="001B3A2E"/>
    <w:rsid w:val="001B7AD3"/>
    <w:rsid w:val="001C3E7D"/>
    <w:rsid w:val="001D3628"/>
    <w:rsid w:val="001D4810"/>
    <w:rsid w:val="001D6089"/>
    <w:rsid w:val="001D63D6"/>
    <w:rsid w:val="001E0006"/>
    <w:rsid w:val="001E110E"/>
    <w:rsid w:val="001E1A60"/>
    <w:rsid w:val="001E4042"/>
    <w:rsid w:val="001E5ED7"/>
    <w:rsid w:val="001E637E"/>
    <w:rsid w:val="001E6A58"/>
    <w:rsid w:val="001E7ABE"/>
    <w:rsid w:val="001F64B6"/>
    <w:rsid w:val="0020260C"/>
    <w:rsid w:val="00204DF6"/>
    <w:rsid w:val="0020735E"/>
    <w:rsid w:val="002108D1"/>
    <w:rsid w:val="00216C97"/>
    <w:rsid w:val="00217486"/>
    <w:rsid w:val="00220551"/>
    <w:rsid w:val="0022091A"/>
    <w:rsid w:val="00222067"/>
    <w:rsid w:val="002237E9"/>
    <w:rsid w:val="00224780"/>
    <w:rsid w:val="00224F64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482"/>
    <w:rsid w:val="00266B31"/>
    <w:rsid w:val="00272438"/>
    <w:rsid w:val="0027266B"/>
    <w:rsid w:val="00273E4A"/>
    <w:rsid w:val="0027718D"/>
    <w:rsid w:val="00281799"/>
    <w:rsid w:val="0028253A"/>
    <w:rsid w:val="00282D77"/>
    <w:rsid w:val="002841B3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7F31"/>
    <w:rsid w:val="002E3324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323E0"/>
    <w:rsid w:val="00333E55"/>
    <w:rsid w:val="003432E6"/>
    <w:rsid w:val="003439D3"/>
    <w:rsid w:val="00345578"/>
    <w:rsid w:val="003534E3"/>
    <w:rsid w:val="00364033"/>
    <w:rsid w:val="0036420F"/>
    <w:rsid w:val="0036669F"/>
    <w:rsid w:val="00366844"/>
    <w:rsid w:val="0037225D"/>
    <w:rsid w:val="00374394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5929"/>
    <w:rsid w:val="003A70FB"/>
    <w:rsid w:val="003B1D05"/>
    <w:rsid w:val="003B27CC"/>
    <w:rsid w:val="003B5F77"/>
    <w:rsid w:val="003C07AD"/>
    <w:rsid w:val="003C0A29"/>
    <w:rsid w:val="003C1CE6"/>
    <w:rsid w:val="003D334D"/>
    <w:rsid w:val="003D42F1"/>
    <w:rsid w:val="003D516C"/>
    <w:rsid w:val="003D6110"/>
    <w:rsid w:val="003D7084"/>
    <w:rsid w:val="003E0BAA"/>
    <w:rsid w:val="003E2756"/>
    <w:rsid w:val="003E2D88"/>
    <w:rsid w:val="003E3703"/>
    <w:rsid w:val="003E775D"/>
    <w:rsid w:val="003F3FB8"/>
    <w:rsid w:val="003F71D2"/>
    <w:rsid w:val="00402FF3"/>
    <w:rsid w:val="004074A1"/>
    <w:rsid w:val="00407FD8"/>
    <w:rsid w:val="00411906"/>
    <w:rsid w:val="00411E24"/>
    <w:rsid w:val="00415485"/>
    <w:rsid w:val="00420AFF"/>
    <w:rsid w:val="00422134"/>
    <w:rsid w:val="004311C5"/>
    <w:rsid w:val="0043294F"/>
    <w:rsid w:val="00434FFC"/>
    <w:rsid w:val="00435664"/>
    <w:rsid w:val="00442F09"/>
    <w:rsid w:val="00446550"/>
    <w:rsid w:val="00446D31"/>
    <w:rsid w:val="0045325D"/>
    <w:rsid w:val="0045387D"/>
    <w:rsid w:val="004549FA"/>
    <w:rsid w:val="00455521"/>
    <w:rsid w:val="004564E4"/>
    <w:rsid w:val="004633AF"/>
    <w:rsid w:val="0046440B"/>
    <w:rsid w:val="00470964"/>
    <w:rsid w:val="004716A8"/>
    <w:rsid w:val="0047189C"/>
    <w:rsid w:val="004723DC"/>
    <w:rsid w:val="00472A6F"/>
    <w:rsid w:val="00474408"/>
    <w:rsid w:val="004800DB"/>
    <w:rsid w:val="00485F36"/>
    <w:rsid w:val="004863F6"/>
    <w:rsid w:val="00494E4C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45D7"/>
    <w:rsid w:val="004D4FF3"/>
    <w:rsid w:val="004E1870"/>
    <w:rsid w:val="004E1BA1"/>
    <w:rsid w:val="004E7352"/>
    <w:rsid w:val="004F03B0"/>
    <w:rsid w:val="004F069F"/>
    <w:rsid w:val="004F3349"/>
    <w:rsid w:val="00502E20"/>
    <w:rsid w:val="0050505C"/>
    <w:rsid w:val="00506D3C"/>
    <w:rsid w:val="00510906"/>
    <w:rsid w:val="00511C6F"/>
    <w:rsid w:val="0051628B"/>
    <w:rsid w:val="00520E03"/>
    <w:rsid w:val="00521CBD"/>
    <w:rsid w:val="00527D68"/>
    <w:rsid w:val="005314B7"/>
    <w:rsid w:val="00534D1F"/>
    <w:rsid w:val="00535DA7"/>
    <w:rsid w:val="005437A1"/>
    <w:rsid w:val="005447D7"/>
    <w:rsid w:val="00552877"/>
    <w:rsid w:val="0055338E"/>
    <w:rsid w:val="0055410B"/>
    <w:rsid w:val="0055531F"/>
    <w:rsid w:val="005563D0"/>
    <w:rsid w:val="00556E41"/>
    <w:rsid w:val="005625AB"/>
    <w:rsid w:val="00566FD2"/>
    <w:rsid w:val="00571A42"/>
    <w:rsid w:val="00571B72"/>
    <w:rsid w:val="005746F4"/>
    <w:rsid w:val="00582417"/>
    <w:rsid w:val="00582E4C"/>
    <w:rsid w:val="005919AF"/>
    <w:rsid w:val="00592405"/>
    <w:rsid w:val="005A072D"/>
    <w:rsid w:val="005A266C"/>
    <w:rsid w:val="005A2BE9"/>
    <w:rsid w:val="005A32DD"/>
    <w:rsid w:val="005B07D4"/>
    <w:rsid w:val="005B3392"/>
    <w:rsid w:val="005B66A9"/>
    <w:rsid w:val="005C04F8"/>
    <w:rsid w:val="005C156C"/>
    <w:rsid w:val="005C19B6"/>
    <w:rsid w:val="005C4694"/>
    <w:rsid w:val="005D0782"/>
    <w:rsid w:val="005D4EFE"/>
    <w:rsid w:val="005D5BEE"/>
    <w:rsid w:val="005D66EC"/>
    <w:rsid w:val="005D6789"/>
    <w:rsid w:val="005E1DB4"/>
    <w:rsid w:val="005F0243"/>
    <w:rsid w:val="005F424B"/>
    <w:rsid w:val="005F47E6"/>
    <w:rsid w:val="005F794B"/>
    <w:rsid w:val="0060201C"/>
    <w:rsid w:val="00603339"/>
    <w:rsid w:val="0060486C"/>
    <w:rsid w:val="006100F5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36C89"/>
    <w:rsid w:val="0064219C"/>
    <w:rsid w:val="00643F75"/>
    <w:rsid w:val="00644C2F"/>
    <w:rsid w:val="00645E6C"/>
    <w:rsid w:val="00650FB4"/>
    <w:rsid w:val="00651CD2"/>
    <w:rsid w:val="00661130"/>
    <w:rsid w:val="00662887"/>
    <w:rsid w:val="00664137"/>
    <w:rsid w:val="006644C9"/>
    <w:rsid w:val="0067164C"/>
    <w:rsid w:val="0067443D"/>
    <w:rsid w:val="0068689C"/>
    <w:rsid w:val="00690BBB"/>
    <w:rsid w:val="00691F39"/>
    <w:rsid w:val="0069232D"/>
    <w:rsid w:val="006A6C0A"/>
    <w:rsid w:val="006B1FCE"/>
    <w:rsid w:val="006B3CA0"/>
    <w:rsid w:val="006C056A"/>
    <w:rsid w:val="006C3CFB"/>
    <w:rsid w:val="006D36BC"/>
    <w:rsid w:val="006D5973"/>
    <w:rsid w:val="006E06A4"/>
    <w:rsid w:val="006E2697"/>
    <w:rsid w:val="006E4A96"/>
    <w:rsid w:val="006E5384"/>
    <w:rsid w:val="006E6142"/>
    <w:rsid w:val="006E727B"/>
    <w:rsid w:val="006F4D80"/>
    <w:rsid w:val="00701ECA"/>
    <w:rsid w:val="00705AF8"/>
    <w:rsid w:val="00707800"/>
    <w:rsid w:val="00712B4D"/>
    <w:rsid w:val="00720962"/>
    <w:rsid w:val="0072245D"/>
    <w:rsid w:val="00726BA9"/>
    <w:rsid w:val="007343FD"/>
    <w:rsid w:val="007346D9"/>
    <w:rsid w:val="00736410"/>
    <w:rsid w:val="00737595"/>
    <w:rsid w:val="007525F8"/>
    <w:rsid w:val="00754852"/>
    <w:rsid w:val="007618BD"/>
    <w:rsid w:val="00764473"/>
    <w:rsid w:val="00783E99"/>
    <w:rsid w:val="00784771"/>
    <w:rsid w:val="007865BC"/>
    <w:rsid w:val="00787247"/>
    <w:rsid w:val="007955AD"/>
    <w:rsid w:val="0079636B"/>
    <w:rsid w:val="007A0166"/>
    <w:rsid w:val="007A0940"/>
    <w:rsid w:val="007B34E2"/>
    <w:rsid w:val="007B5A6A"/>
    <w:rsid w:val="007B7F7E"/>
    <w:rsid w:val="007C1C37"/>
    <w:rsid w:val="007C45F1"/>
    <w:rsid w:val="007D0103"/>
    <w:rsid w:val="007D6479"/>
    <w:rsid w:val="007D6A16"/>
    <w:rsid w:val="007E0EE7"/>
    <w:rsid w:val="007E13DD"/>
    <w:rsid w:val="007E634A"/>
    <w:rsid w:val="007F1BE9"/>
    <w:rsid w:val="007F1E3C"/>
    <w:rsid w:val="007F3C54"/>
    <w:rsid w:val="00802B9C"/>
    <w:rsid w:val="00803480"/>
    <w:rsid w:val="00804B5C"/>
    <w:rsid w:val="00806ADA"/>
    <w:rsid w:val="00810737"/>
    <w:rsid w:val="00811AB4"/>
    <w:rsid w:val="00811C48"/>
    <w:rsid w:val="00812842"/>
    <w:rsid w:val="008151FF"/>
    <w:rsid w:val="00815DB3"/>
    <w:rsid w:val="0082588C"/>
    <w:rsid w:val="00831304"/>
    <w:rsid w:val="008341F2"/>
    <w:rsid w:val="0083459F"/>
    <w:rsid w:val="0083780E"/>
    <w:rsid w:val="008522BA"/>
    <w:rsid w:val="00853500"/>
    <w:rsid w:val="00857349"/>
    <w:rsid w:val="00861A50"/>
    <w:rsid w:val="00861FA7"/>
    <w:rsid w:val="0086551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A0CE2"/>
    <w:rsid w:val="008A4F5D"/>
    <w:rsid w:val="008B08C6"/>
    <w:rsid w:val="008B212E"/>
    <w:rsid w:val="008B2326"/>
    <w:rsid w:val="008B2354"/>
    <w:rsid w:val="008B60D6"/>
    <w:rsid w:val="008B676B"/>
    <w:rsid w:val="008B6B54"/>
    <w:rsid w:val="008B7541"/>
    <w:rsid w:val="008C1A4A"/>
    <w:rsid w:val="008C716F"/>
    <w:rsid w:val="008D1B94"/>
    <w:rsid w:val="008D30FA"/>
    <w:rsid w:val="008D3973"/>
    <w:rsid w:val="008D411F"/>
    <w:rsid w:val="008F0C0B"/>
    <w:rsid w:val="008F0EC7"/>
    <w:rsid w:val="008F452F"/>
    <w:rsid w:val="008F740C"/>
    <w:rsid w:val="009010C1"/>
    <w:rsid w:val="00901961"/>
    <w:rsid w:val="00901A30"/>
    <w:rsid w:val="00901F44"/>
    <w:rsid w:val="0090372F"/>
    <w:rsid w:val="00904F74"/>
    <w:rsid w:val="0090573F"/>
    <w:rsid w:val="00913E6C"/>
    <w:rsid w:val="0091591A"/>
    <w:rsid w:val="00916392"/>
    <w:rsid w:val="00916745"/>
    <w:rsid w:val="009216C2"/>
    <w:rsid w:val="00927507"/>
    <w:rsid w:val="00932B6E"/>
    <w:rsid w:val="00933DF0"/>
    <w:rsid w:val="0093677F"/>
    <w:rsid w:val="00937B93"/>
    <w:rsid w:val="00941030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A2464"/>
    <w:rsid w:val="009A3737"/>
    <w:rsid w:val="009A40A6"/>
    <w:rsid w:val="009A50FD"/>
    <w:rsid w:val="009A576C"/>
    <w:rsid w:val="009B19C9"/>
    <w:rsid w:val="009B7888"/>
    <w:rsid w:val="009C7801"/>
    <w:rsid w:val="009D1041"/>
    <w:rsid w:val="009E019B"/>
    <w:rsid w:val="009E27F5"/>
    <w:rsid w:val="009E29D9"/>
    <w:rsid w:val="009E3B27"/>
    <w:rsid w:val="009E3C05"/>
    <w:rsid w:val="009E6FE9"/>
    <w:rsid w:val="009F0A2F"/>
    <w:rsid w:val="009F4D77"/>
    <w:rsid w:val="00A0392E"/>
    <w:rsid w:val="00A04A24"/>
    <w:rsid w:val="00A12D90"/>
    <w:rsid w:val="00A1473C"/>
    <w:rsid w:val="00A1508C"/>
    <w:rsid w:val="00A155DA"/>
    <w:rsid w:val="00A17428"/>
    <w:rsid w:val="00A17B25"/>
    <w:rsid w:val="00A20758"/>
    <w:rsid w:val="00A21192"/>
    <w:rsid w:val="00A268E0"/>
    <w:rsid w:val="00A32343"/>
    <w:rsid w:val="00A33DF3"/>
    <w:rsid w:val="00A34589"/>
    <w:rsid w:val="00A34EDF"/>
    <w:rsid w:val="00A42993"/>
    <w:rsid w:val="00A43702"/>
    <w:rsid w:val="00A4552D"/>
    <w:rsid w:val="00A46082"/>
    <w:rsid w:val="00A46AE3"/>
    <w:rsid w:val="00A50AF3"/>
    <w:rsid w:val="00A51716"/>
    <w:rsid w:val="00A52AB7"/>
    <w:rsid w:val="00A53D38"/>
    <w:rsid w:val="00A552D5"/>
    <w:rsid w:val="00A57DDC"/>
    <w:rsid w:val="00A57DDF"/>
    <w:rsid w:val="00A57FB8"/>
    <w:rsid w:val="00A6084A"/>
    <w:rsid w:val="00A72143"/>
    <w:rsid w:val="00A7279A"/>
    <w:rsid w:val="00A748DC"/>
    <w:rsid w:val="00A7680F"/>
    <w:rsid w:val="00A768CF"/>
    <w:rsid w:val="00A778A7"/>
    <w:rsid w:val="00A83842"/>
    <w:rsid w:val="00A8733F"/>
    <w:rsid w:val="00A933D3"/>
    <w:rsid w:val="00A9635A"/>
    <w:rsid w:val="00A96399"/>
    <w:rsid w:val="00A972F7"/>
    <w:rsid w:val="00AA1407"/>
    <w:rsid w:val="00AA2136"/>
    <w:rsid w:val="00AB0E0A"/>
    <w:rsid w:val="00AB321F"/>
    <w:rsid w:val="00AB42BB"/>
    <w:rsid w:val="00AB51EF"/>
    <w:rsid w:val="00AB66F5"/>
    <w:rsid w:val="00AC0C63"/>
    <w:rsid w:val="00AC20C6"/>
    <w:rsid w:val="00AC2EEB"/>
    <w:rsid w:val="00AC5D98"/>
    <w:rsid w:val="00AD0384"/>
    <w:rsid w:val="00AD0B16"/>
    <w:rsid w:val="00AD2114"/>
    <w:rsid w:val="00AD7B46"/>
    <w:rsid w:val="00AE1AE9"/>
    <w:rsid w:val="00AE346E"/>
    <w:rsid w:val="00AE39D8"/>
    <w:rsid w:val="00AE548F"/>
    <w:rsid w:val="00AE661D"/>
    <w:rsid w:val="00AE7F29"/>
    <w:rsid w:val="00AF0A38"/>
    <w:rsid w:val="00AF264E"/>
    <w:rsid w:val="00AF338E"/>
    <w:rsid w:val="00AF62A7"/>
    <w:rsid w:val="00B0328E"/>
    <w:rsid w:val="00B04C4C"/>
    <w:rsid w:val="00B06DB6"/>
    <w:rsid w:val="00B06ECB"/>
    <w:rsid w:val="00B0749A"/>
    <w:rsid w:val="00B17AD5"/>
    <w:rsid w:val="00B21265"/>
    <w:rsid w:val="00B212C7"/>
    <w:rsid w:val="00B229AB"/>
    <w:rsid w:val="00B25A20"/>
    <w:rsid w:val="00B36C68"/>
    <w:rsid w:val="00B37F0F"/>
    <w:rsid w:val="00B440FB"/>
    <w:rsid w:val="00B4674F"/>
    <w:rsid w:val="00B517FB"/>
    <w:rsid w:val="00B57280"/>
    <w:rsid w:val="00B63962"/>
    <w:rsid w:val="00B63FC7"/>
    <w:rsid w:val="00B656EA"/>
    <w:rsid w:val="00B665D5"/>
    <w:rsid w:val="00B67595"/>
    <w:rsid w:val="00B7098E"/>
    <w:rsid w:val="00B709EA"/>
    <w:rsid w:val="00B7140C"/>
    <w:rsid w:val="00B72BFE"/>
    <w:rsid w:val="00B7348B"/>
    <w:rsid w:val="00B74206"/>
    <w:rsid w:val="00B74901"/>
    <w:rsid w:val="00B76197"/>
    <w:rsid w:val="00B81979"/>
    <w:rsid w:val="00B83EE2"/>
    <w:rsid w:val="00B86932"/>
    <w:rsid w:val="00B935DD"/>
    <w:rsid w:val="00B948DA"/>
    <w:rsid w:val="00B95905"/>
    <w:rsid w:val="00B9609E"/>
    <w:rsid w:val="00B97BCD"/>
    <w:rsid w:val="00BA00E2"/>
    <w:rsid w:val="00BA1BDD"/>
    <w:rsid w:val="00BA2741"/>
    <w:rsid w:val="00BA6356"/>
    <w:rsid w:val="00BB007A"/>
    <w:rsid w:val="00BC1A8B"/>
    <w:rsid w:val="00BC28EF"/>
    <w:rsid w:val="00BC5FC8"/>
    <w:rsid w:val="00BC6DE8"/>
    <w:rsid w:val="00BE0705"/>
    <w:rsid w:val="00BE3999"/>
    <w:rsid w:val="00BE6F2D"/>
    <w:rsid w:val="00BE7415"/>
    <w:rsid w:val="00BF04A6"/>
    <w:rsid w:val="00BF2997"/>
    <w:rsid w:val="00BF5A71"/>
    <w:rsid w:val="00BF7C45"/>
    <w:rsid w:val="00C074AE"/>
    <w:rsid w:val="00C25F66"/>
    <w:rsid w:val="00C26A5E"/>
    <w:rsid w:val="00C30C71"/>
    <w:rsid w:val="00C36605"/>
    <w:rsid w:val="00C4140B"/>
    <w:rsid w:val="00C42A9C"/>
    <w:rsid w:val="00C44051"/>
    <w:rsid w:val="00C47E34"/>
    <w:rsid w:val="00C525FC"/>
    <w:rsid w:val="00C53250"/>
    <w:rsid w:val="00C56C03"/>
    <w:rsid w:val="00C576DE"/>
    <w:rsid w:val="00C57A8A"/>
    <w:rsid w:val="00C57FE8"/>
    <w:rsid w:val="00C647BC"/>
    <w:rsid w:val="00C6549A"/>
    <w:rsid w:val="00C66571"/>
    <w:rsid w:val="00C8483C"/>
    <w:rsid w:val="00C86B47"/>
    <w:rsid w:val="00C915BF"/>
    <w:rsid w:val="00CA1B5A"/>
    <w:rsid w:val="00CA418F"/>
    <w:rsid w:val="00CB2AFC"/>
    <w:rsid w:val="00CB39CF"/>
    <w:rsid w:val="00CB3B33"/>
    <w:rsid w:val="00CB6D83"/>
    <w:rsid w:val="00CB6F05"/>
    <w:rsid w:val="00CB736B"/>
    <w:rsid w:val="00CC14FB"/>
    <w:rsid w:val="00CD0977"/>
    <w:rsid w:val="00CD64BC"/>
    <w:rsid w:val="00CE4996"/>
    <w:rsid w:val="00CE5A3E"/>
    <w:rsid w:val="00CF11B0"/>
    <w:rsid w:val="00D0165D"/>
    <w:rsid w:val="00D11D92"/>
    <w:rsid w:val="00D12CE9"/>
    <w:rsid w:val="00D22C95"/>
    <w:rsid w:val="00D30822"/>
    <w:rsid w:val="00D34CED"/>
    <w:rsid w:val="00D3685C"/>
    <w:rsid w:val="00D37E0D"/>
    <w:rsid w:val="00D47C75"/>
    <w:rsid w:val="00D51E70"/>
    <w:rsid w:val="00D60A6D"/>
    <w:rsid w:val="00D621C3"/>
    <w:rsid w:val="00D62F0B"/>
    <w:rsid w:val="00D65620"/>
    <w:rsid w:val="00D67DFC"/>
    <w:rsid w:val="00D71B13"/>
    <w:rsid w:val="00D739E5"/>
    <w:rsid w:val="00D74894"/>
    <w:rsid w:val="00D7516E"/>
    <w:rsid w:val="00D77A90"/>
    <w:rsid w:val="00D85871"/>
    <w:rsid w:val="00D94423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72DB"/>
    <w:rsid w:val="00DC0FB0"/>
    <w:rsid w:val="00DC3B75"/>
    <w:rsid w:val="00DC4B9D"/>
    <w:rsid w:val="00DC700A"/>
    <w:rsid w:val="00DD0668"/>
    <w:rsid w:val="00DD6E96"/>
    <w:rsid w:val="00DE0AF7"/>
    <w:rsid w:val="00DE1E86"/>
    <w:rsid w:val="00DE2FA6"/>
    <w:rsid w:val="00DF1602"/>
    <w:rsid w:val="00DF2179"/>
    <w:rsid w:val="00DF224B"/>
    <w:rsid w:val="00DF4F29"/>
    <w:rsid w:val="00DF5B50"/>
    <w:rsid w:val="00DF718C"/>
    <w:rsid w:val="00E02E64"/>
    <w:rsid w:val="00E0375C"/>
    <w:rsid w:val="00E03DA9"/>
    <w:rsid w:val="00E047D9"/>
    <w:rsid w:val="00E13663"/>
    <w:rsid w:val="00E144B1"/>
    <w:rsid w:val="00E16E5F"/>
    <w:rsid w:val="00E2197A"/>
    <w:rsid w:val="00E303A9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6190"/>
    <w:rsid w:val="00E67F39"/>
    <w:rsid w:val="00E71E2D"/>
    <w:rsid w:val="00E77B15"/>
    <w:rsid w:val="00E8147B"/>
    <w:rsid w:val="00E82156"/>
    <w:rsid w:val="00E83F0C"/>
    <w:rsid w:val="00E8720F"/>
    <w:rsid w:val="00E9084D"/>
    <w:rsid w:val="00E944FD"/>
    <w:rsid w:val="00E97F90"/>
    <w:rsid w:val="00EA0A10"/>
    <w:rsid w:val="00EA0AA6"/>
    <w:rsid w:val="00EA48BD"/>
    <w:rsid w:val="00EB0845"/>
    <w:rsid w:val="00EB39DC"/>
    <w:rsid w:val="00EB4031"/>
    <w:rsid w:val="00EB5190"/>
    <w:rsid w:val="00EB7CD4"/>
    <w:rsid w:val="00EC09D6"/>
    <w:rsid w:val="00EC16EE"/>
    <w:rsid w:val="00EC4782"/>
    <w:rsid w:val="00ED17A1"/>
    <w:rsid w:val="00ED48FC"/>
    <w:rsid w:val="00ED5890"/>
    <w:rsid w:val="00ED7DBC"/>
    <w:rsid w:val="00EE08C0"/>
    <w:rsid w:val="00EE6126"/>
    <w:rsid w:val="00EF0653"/>
    <w:rsid w:val="00EF0EC0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793"/>
    <w:rsid w:val="00F36E33"/>
    <w:rsid w:val="00F377CA"/>
    <w:rsid w:val="00F44EDE"/>
    <w:rsid w:val="00F45742"/>
    <w:rsid w:val="00F45B50"/>
    <w:rsid w:val="00F51D08"/>
    <w:rsid w:val="00F53807"/>
    <w:rsid w:val="00F54641"/>
    <w:rsid w:val="00F5765E"/>
    <w:rsid w:val="00F64D60"/>
    <w:rsid w:val="00F7091A"/>
    <w:rsid w:val="00F712CE"/>
    <w:rsid w:val="00F738B6"/>
    <w:rsid w:val="00F80742"/>
    <w:rsid w:val="00F91076"/>
    <w:rsid w:val="00F94D63"/>
    <w:rsid w:val="00F955DA"/>
    <w:rsid w:val="00F955DC"/>
    <w:rsid w:val="00FA004D"/>
    <w:rsid w:val="00FA41A2"/>
    <w:rsid w:val="00FA6B66"/>
    <w:rsid w:val="00FC17B0"/>
    <w:rsid w:val="00FC245F"/>
    <w:rsid w:val="00FD5F75"/>
    <w:rsid w:val="00FF3B0D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66B4"/>
  <w15:docId w15:val="{778CF4EF-E4BB-4907-B229-1231B85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4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1399</TotalTime>
  <Pages>7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Renaldy</cp:lastModifiedBy>
  <cp:revision>502</cp:revision>
  <dcterms:created xsi:type="dcterms:W3CDTF">2017-10-20T19:51:00Z</dcterms:created>
  <dcterms:modified xsi:type="dcterms:W3CDTF">2023-02-17T03:39:00Z</dcterms:modified>
</cp:coreProperties>
</file>